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074A" w14:textId="77777777" w:rsidR="00AA7321" w:rsidRDefault="00000000">
      <w:pPr>
        <w:pStyle w:val="Heading2"/>
        <w:jc w:val="center"/>
        <w:rPr>
          <w:color w:val="23B8DC"/>
        </w:rPr>
      </w:pPr>
      <w:r>
        <w:rPr>
          <w:color w:val="23B8DC"/>
        </w:rPr>
        <w:t>Criterion B: Record of tasks</w:t>
      </w:r>
    </w:p>
    <w:p w14:paraId="4CAA5835" w14:textId="77777777" w:rsidR="00AA7321" w:rsidRDefault="00000000">
      <w:r>
        <w:t xml:space="preserve">Include at least 40 detailed items of the work you do. You can include work on the sections of this document, client/advisor time, etc. Be detailed, list time in hours, </w:t>
      </w:r>
      <w:r>
        <w:rPr>
          <w:b/>
          <w:color w:val="FF0000"/>
        </w:rPr>
        <w:t xml:space="preserve">and if you have any items longer than 1 hour, break them up into smaller work items. </w:t>
      </w:r>
    </w:p>
    <w:p w14:paraId="3E06B72E" w14:textId="77777777" w:rsidR="00AA7321" w:rsidRDefault="00000000">
      <w:r>
        <w:t>You have 30 hours of in class time that you should account for, but you should also be spending at least another 10-20 hours outside of class and account for that as well.</w:t>
      </w:r>
    </w:p>
    <w:p w14:paraId="22AE35F5" w14:textId="77777777" w:rsidR="00AA7321" w:rsidRDefault="00000000">
      <w:pPr>
        <w:rPr>
          <w:b/>
          <w:color w:val="FF0000"/>
        </w:rPr>
      </w:pPr>
      <w:r>
        <w:rPr>
          <w:b/>
          <w:color w:val="FF0000"/>
        </w:rPr>
        <w:t xml:space="preserve">If your total hours are 40 or less, or if you have more than 1-2 items longer than an hour, you'll likely lose a point in Criteria B (out of 6 total). You should expect to spend an additional 10-20 hours outside of class (30 hours are in class) over the </w:t>
      </w:r>
      <w:proofErr w:type="gramStart"/>
      <w:r>
        <w:rPr>
          <w:b/>
          <w:color w:val="FF0000"/>
        </w:rPr>
        <w:t>6 week</w:t>
      </w:r>
      <w:proofErr w:type="gramEnd"/>
      <w:r>
        <w:rPr>
          <w:b/>
          <w:color w:val="FF0000"/>
        </w:rPr>
        <w:t xml:space="preserve"> project.</w:t>
      </w:r>
    </w:p>
    <w:tbl>
      <w:tblPr>
        <w:tblW w:w="95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7"/>
        <w:gridCol w:w="1456"/>
        <w:gridCol w:w="351"/>
        <w:gridCol w:w="228"/>
        <w:gridCol w:w="398"/>
        <w:gridCol w:w="901"/>
        <w:gridCol w:w="482"/>
        <w:gridCol w:w="899"/>
        <w:gridCol w:w="843"/>
        <w:gridCol w:w="45"/>
        <w:gridCol w:w="1070"/>
        <w:gridCol w:w="622"/>
        <w:gridCol w:w="1126"/>
      </w:tblGrid>
      <w:tr w:rsidR="00AA7321" w14:paraId="249AE9B9" w14:textId="77777777">
        <w:tc>
          <w:tcPr>
            <w:tcW w:w="1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AE1B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BFAD4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35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7279A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22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B0A419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943D08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90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F62FC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92BC68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89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52AB97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84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8D701B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12BB1D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A11250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6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486B8A" w14:textId="77777777" w:rsidR="00AA7321" w:rsidRDefault="00AA7321">
            <w:pPr>
              <w:spacing w:before="100" w:after="100"/>
              <w:rPr>
                <w:b/>
              </w:rPr>
            </w:pPr>
          </w:p>
        </w:tc>
        <w:tc>
          <w:tcPr>
            <w:tcW w:w="11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527D3B" w14:textId="77777777" w:rsidR="00AA7321" w:rsidRDefault="00AA7321">
            <w:pPr>
              <w:spacing w:before="100" w:after="100"/>
              <w:rPr>
                <w:b/>
              </w:rPr>
            </w:pPr>
          </w:p>
        </w:tc>
      </w:tr>
      <w:tr w:rsidR="00AA7321" w14:paraId="111738FB" w14:textId="77777777">
        <w:trPr>
          <w:trHeight w:val="45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14E7" w14:textId="77777777" w:rsidR="00AA7321" w:rsidRDefault="00000000">
            <w:pPr>
              <w:spacing w:before="100" w:after="100"/>
            </w:pPr>
            <w:r>
              <w:t>Task number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FD2AF" w14:textId="77777777" w:rsidR="00AA7321" w:rsidRDefault="00000000">
            <w:pPr>
              <w:spacing w:before="100" w:after="100"/>
            </w:pPr>
            <w:r>
              <w:t>Planned action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26B93" w14:textId="77777777" w:rsidR="00AA7321" w:rsidRDefault="00000000">
            <w:pPr>
              <w:spacing w:before="100" w:after="100"/>
            </w:pPr>
            <w:r>
              <w:t>Planned outcome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5C4BD" w14:textId="77777777" w:rsidR="00AA7321" w:rsidRDefault="00000000">
            <w:pPr>
              <w:spacing w:before="100" w:after="100"/>
              <w:jc w:val="center"/>
            </w:pPr>
            <w:r>
              <w:t>Time estimated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95471" w14:textId="77777777" w:rsidR="00AA7321" w:rsidRDefault="00000000">
            <w:pPr>
              <w:spacing w:before="100" w:after="100"/>
              <w:jc w:val="center"/>
            </w:pPr>
            <w:r>
              <w:t>Target completion 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914FF" w14:textId="77777777" w:rsidR="00AA7321" w:rsidRDefault="00000000">
            <w:pPr>
              <w:spacing w:before="100" w:after="100"/>
              <w:jc w:val="center"/>
            </w:pPr>
            <w:r>
              <w:t>Criterion</w:t>
            </w:r>
          </w:p>
        </w:tc>
      </w:tr>
      <w:tr w:rsidR="00AA7321" w14:paraId="1F72DAC9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AD74" w14:textId="4205E645" w:rsidR="00AA7321" w:rsidRDefault="003E73A4" w:rsidP="003E73A4">
            <w:pPr>
              <w:spacing w:before="100" w:after="100"/>
              <w:jc w:val="center"/>
            </w:pPr>
            <w:r>
              <w:t>1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824CA" w14:textId="0E0CB792" w:rsidR="00AA7321" w:rsidRDefault="003E73A4" w:rsidP="003E73A4">
            <w:pPr>
              <w:spacing w:before="100" w:after="100"/>
              <w:jc w:val="center"/>
            </w:pPr>
            <w:r>
              <w:t>Find a client.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83792" w14:textId="52B19D69" w:rsidR="00AA7321" w:rsidRDefault="003E73A4">
            <w:pPr>
              <w:spacing w:before="100" w:after="100"/>
            </w:pPr>
            <w:r>
              <w:t>Sent emails to potential clients. Introducing the project and what their role would be as a client.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89BE1" w14:textId="72C83603" w:rsidR="00AA7321" w:rsidRDefault="003E73A4">
            <w:pPr>
              <w:spacing w:before="100" w:after="100"/>
            </w:pPr>
            <w:r>
              <w:t>0.75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0D749" w14:textId="258ACE1A" w:rsidR="00AA7321" w:rsidRDefault="003E73A4">
            <w:pPr>
              <w:spacing w:before="100" w:after="100"/>
            </w:pPr>
            <w:r>
              <w:t>February 2,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FEF79" w14:textId="246E37C0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56593C45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52B" w14:textId="18E3532D" w:rsidR="00AA7321" w:rsidRDefault="003E73A4" w:rsidP="003E73A4">
            <w:pPr>
              <w:spacing w:before="100" w:after="100"/>
              <w:jc w:val="center"/>
            </w:pPr>
            <w:r>
              <w:t>2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E956B" w14:textId="53DBC89D" w:rsidR="00AA7321" w:rsidRDefault="003E73A4" w:rsidP="003E73A4">
            <w:pPr>
              <w:spacing w:before="100" w:after="100"/>
              <w:jc w:val="center"/>
            </w:pPr>
            <w:r>
              <w:t>Talk to Mr. Howard, the client about the problem.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72FEB" w14:textId="25AA9F2B" w:rsidR="00AA7321" w:rsidRDefault="003E73A4">
            <w:pPr>
              <w:spacing w:before="100" w:after="100"/>
            </w:pPr>
            <w:r>
              <w:t>Discussed with Mr. Howard what the problem is. And what requirements a solution must have.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62291" w14:textId="1DA8F057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8C022" w14:textId="118BAA0C" w:rsidR="00AA7321" w:rsidRDefault="003E73A4">
            <w:pPr>
              <w:spacing w:before="100" w:after="100"/>
            </w:pPr>
            <w:r>
              <w:t>February 4,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FBFAE" w14:textId="335D8F33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2096B79D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9F68A" w14:textId="2EAC932A" w:rsidR="00AA7321" w:rsidRDefault="003E73A4" w:rsidP="003E73A4">
            <w:pPr>
              <w:spacing w:before="100" w:after="100"/>
              <w:jc w:val="center"/>
            </w:pPr>
            <w:r>
              <w:t>3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3CCF2" w14:textId="6767D374" w:rsidR="00AA7321" w:rsidRDefault="003E73A4" w:rsidP="003E73A4">
            <w:pPr>
              <w:spacing w:before="100" w:after="100"/>
              <w:jc w:val="center"/>
            </w:pPr>
            <w:r>
              <w:t>Write documentation on scenario.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A3E52" w14:textId="4A271E46" w:rsidR="00AA7321" w:rsidRDefault="003E73A4">
            <w:pPr>
              <w:spacing w:before="100" w:after="100"/>
            </w:pPr>
            <w:r>
              <w:t>Wrote down the scenario and what the problem is.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5CAE5" w14:textId="1360D86D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59DD0" w14:textId="23FA75FD" w:rsidR="00AA7321" w:rsidRDefault="003E73A4">
            <w:pPr>
              <w:spacing w:before="100" w:after="100"/>
            </w:pPr>
            <w:r>
              <w:t>February 4,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420AF" w14:textId="274B7830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22186EC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EB3F0" w14:textId="2D9689DA" w:rsidR="00AA7321" w:rsidRDefault="003E73A4" w:rsidP="003E73A4">
            <w:pPr>
              <w:spacing w:before="100" w:after="100"/>
              <w:jc w:val="center"/>
            </w:pPr>
            <w:r>
              <w:t>4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9D6FA" w14:textId="7D0A4C80" w:rsidR="00AA7321" w:rsidRDefault="003E73A4" w:rsidP="003E73A4">
            <w:pPr>
              <w:spacing w:before="100" w:after="100"/>
              <w:jc w:val="center"/>
            </w:pPr>
            <w:r>
              <w:t>Write the remaining portions of Criterion A. Add solution and success criteria.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91806" w14:textId="7910D894" w:rsidR="00AA7321" w:rsidRDefault="003E73A4">
            <w:pPr>
              <w:spacing w:before="100" w:after="100"/>
            </w:pPr>
            <w:r>
              <w:t xml:space="preserve">Completed the Criterion A documentation, adding the solution, </w:t>
            </w:r>
            <w:r w:rsidR="00964499">
              <w:t>rationale,</w:t>
            </w:r>
            <w:r>
              <w:t xml:space="preserve"> and success criteria.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B8AE6" w14:textId="5963D955" w:rsidR="00AA7321" w:rsidRDefault="003E73A4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C88E5" w14:textId="66B23311" w:rsidR="00AA7321" w:rsidRDefault="003E73A4">
            <w:pPr>
              <w:spacing w:before="100" w:after="100"/>
            </w:pPr>
            <w:r>
              <w:t>February 5,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CB63F" w14:textId="02F0A7AE" w:rsidR="00AA7321" w:rsidRDefault="003E73A4">
            <w:pPr>
              <w:spacing w:before="100" w:after="100"/>
              <w:jc w:val="center"/>
            </w:pPr>
            <w:r>
              <w:t>A</w:t>
            </w:r>
          </w:p>
        </w:tc>
      </w:tr>
      <w:tr w:rsidR="00AA7321" w14:paraId="1537E17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4EC5" w14:textId="1C14240D" w:rsidR="00AA7321" w:rsidRDefault="00D76C57" w:rsidP="003E73A4">
            <w:pPr>
              <w:spacing w:before="100" w:after="100"/>
              <w:jc w:val="center"/>
            </w:pPr>
            <w:r>
              <w:t>5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D9A0E" w14:textId="4AC0322E" w:rsidR="00AA7321" w:rsidRDefault="00D76C57" w:rsidP="003E73A4">
            <w:pPr>
              <w:spacing w:before="100" w:after="100"/>
              <w:jc w:val="center"/>
            </w:pPr>
            <w:r>
              <w:t xml:space="preserve">Research into Azure Kubernetes Service. And how you can create </w:t>
            </w:r>
            <w:r>
              <w:lastRenderedPageBreak/>
              <w:t>and host microservices.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BF7A9" w14:textId="7FB6CBA5" w:rsidR="00AA7321" w:rsidRDefault="00D76C57">
            <w:pPr>
              <w:spacing w:before="100" w:after="100"/>
            </w:pPr>
            <w:r>
              <w:lastRenderedPageBreak/>
              <w:t xml:space="preserve">Read through documentation about AKS. Also learned about </w:t>
            </w:r>
            <w:r>
              <w:lastRenderedPageBreak/>
              <w:t>compatibility with other platforms.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8C970" w14:textId="76A8C1EA" w:rsidR="00AA7321" w:rsidRDefault="00D76C57">
            <w:pPr>
              <w:spacing w:before="100" w:after="100"/>
            </w:pPr>
            <w:r>
              <w:lastRenderedPageBreak/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4ACA0" w14:textId="33FC3E95" w:rsidR="00AA7321" w:rsidRDefault="00D76C57">
            <w:pPr>
              <w:spacing w:before="100" w:after="100"/>
            </w:pPr>
            <w:r>
              <w:t>February 6,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2EEB" w14:textId="073734F9" w:rsidR="00AA7321" w:rsidRDefault="00D76C57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2E6B99E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04707" w14:textId="0A05FB5B" w:rsidR="00AA7321" w:rsidRDefault="00D76C57" w:rsidP="003E73A4">
            <w:pPr>
              <w:spacing w:before="100" w:after="100"/>
              <w:jc w:val="center"/>
            </w:pPr>
            <w:r>
              <w:t>6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19A02" w14:textId="09C9D197" w:rsidR="00AA7321" w:rsidRDefault="00D76C57" w:rsidP="003E73A4">
            <w:pPr>
              <w:spacing w:before="100" w:after="100"/>
              <w:jc w:val="center"/>
            </w:pPr>
            <w:r>
              <w:t>Add initial client consultations.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DF6A0" w14:textId="51432E07" w:rsidR="00AA7321" w:rsidRDefault="00D76C57">
            <w:pPr>
              <w:spacing w:before="100" w:after="100"/>
            </w:pPr>
            <w:r>
              <w:t>Created Appendix document and added initial consul</w:t>
            </w:r>
            <w:r w:rsidR="00964499">
              <w:t>t</w:t>
            </w:r>
            <w:r>
              <w:t>ations with client.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B1EF0" w14:textId="1E7A380B" w:rsidR="00AA7321" w:rsidRDefault="00D76C57">
            <w:pPr>
              <w:spacing w:before="100" w:after="100"/>
            </w:pPr>
            <w:r>
              <w:t>1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E8341" w14:textId="5E001CCC" w:rsidR="00AA7321" w:rsidRDefault="00D76C57">
            <w:pPr>
              <w:spacing w:before="100" w:after="100"/>
            </w:pPr>
            <w:r>
              <w:t>February 8,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E1294" w14:textId="75034D04" w:rsidR="00AA7321" w:rsidRDefault="00D76C57">
            <w:pPr>
              <w:spacing w:before="100" w:after="100"/>
              <w:jc w:val="center"/>
            </w:pPr>
            <w:r>
              <w:t>Appendix</w:t>
            </w:r>
          </w:p>
        </w:tc>
      </w:tr>
      <w:tr w:rsidR="00AA7321" w14:paraId="638AC25D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CCA9F" w14:textId="571852CB" w:rsidR="00AA7321" w:rsidRDefault="003603D9" w:rsidP="003E73A4">
            <w:pPr>
              <w:spacing w:before="100" w:after="100"/>
              <w:jc w:val="center"/>
            </w:pPr>
            <w:r>
              <w:t>7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63870" w14:textId="2202BBF2" w:rsidR="00AA7321" w:rsidRDefault="003603D9" w:rsidP="003E73A4">
            <w:pPr>
              <w:spacing w:before="100" w:after="100"/>
              <w:jc w:val="center"/>
            </w:pPr>
            <w:r>
              <w:t xml:space="preserve">Continue working on Criterion B. 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FF222" w14:textId="1303682D" w:rsidR="00AA7321" w:rsidRDefault="003603D9">
            <w:pPr>
              <w:spacing w:before="100" w:after="100"/>
            </w:pPr>
            <w:r>
              <w:t>Added algorithms and data structures that I plan to use.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8ED33" w14:textId="4D6516D4" w:rsidR="00AA7321" w:rsidRDefault="003603D9">
            <w:pPr>
              <w:spacing w:before="100" w:after="100"/>
            </w:pPr>
            <w: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09845" w14:textId="041A48A7" w:rsidR="00AA7321" w:rsidRDefault="003603D9">
            <w:pPr>
              <w:spacing w:before="100" w:after="100"/>
            </w:pPr>
            <w:r>
              <w:t>February 9,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E4145" w14:textId="4DA54E9E" w:rsidR="00AA7321" w:rsidRDefault="003603D9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4E6FA347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F62DE" w14:textId="0C84386F" w:rsidR="00AA7321" w:rsidRDefault="003603D9" w:rsidP="003E73A4">
            <w:pPr>
              <w:spacing w:before="100" w:after="100"/>
              <w:jc w:val="center"/>
            </w:pPr>
            <w:r>
              <w:t>8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C0FF7" w14:textId="77777777" w:rsidR="003603D9" w:rsidRDefault="003603D9" w:rsidP="003E73A4">
            <w:pPr>
              <w:spacing w:before="100" w:after="100"/>
              <w:jc w:val="center"/>
            </w:pPr>
            <w:r>
              <w:t>Continue working on methodology/</w:t>
            </w:r>
          </w:p>
          <w:p w14:paraId="4990CCDE" w14:textId="28859B85" w:rsidR="00AA7321" w:rsidRDefault="003603D9" w:rsidP="003E73A4">
            <w:pPr>
              <w:spacing w:before="100" w:after="100"/>
              <w:jc w:val="center"/>
            </w:pPr>
            <w:r>
              <w:t>design overview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041E8" w14:textId="509FDC4C" w:rsidR="00AA7321" w:rsidRDefault="003603D9">
            <w:pPr>
              <w:spacing w:before="100" w:after="100"/>
            </w:pPr>
            <w:r>
              <w:t>Created Flowchart for user flow and created a preliminary test plan.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D3248" w14:textId="149227F5" w:rsidR="00AA7321" w:rsidRDefault="003603D9">
            <w:pPr>
              <w:spacing w:before="100" w:after="100"/>
            </w:pPr>
            <w: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EB532" w14:textId="02549561" w:rsidR="00AA7321" w:rsidRDefault="003603D9">
            <w:pPr>
              <w:spacing w:before="100" w:after="100"/>
            </w:pPr>
            <w:r>
              <w:t>February 12,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A0C1D" w14:textId="46139F12" w:rsidR="00AA7321" w:rsidRDefault="003603D9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0A457124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C69E" w14:textId="43007F3F" w:rsidR="00AA7321" w:rsidRDefault="003603D9" w:rsidP="003E73A4">
            <w:pPr>
              <w:spacing w:before="100" w:after="100"/>
              <w:jc w:val="center"/>
            </w:pPr>
            <w:r>
              <w:t>9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B5D7D" w14:textId="04D323B5" w:rsidR="00AA7321" w:rsidRDefault="003603D9" w:rsidP="003E73A4">
            <w:pPr>
              <w:spacing w:before="100" w:after="100"/>
              <w:jc w:val="center"/>
            </w:pPr>
            <w:r>
              <w:t>Create class diagram and user flow mockups.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E3FD4" w14:textId="096165F8" w:rsidR="00AA7321" w:rsidRDefault="00783C5A">
            <w:pPr>
              <w:spacing w:before="100" w:after="100"/>
            </w:pPr>
            <w:r>
              <w:t>Created UML diagram with desired classes.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3836E" w14:textId="7A097417" w:rsidR="00AA7321" w:rsidRPr="003603D9" w:rsidRDefault="00783C5A">
            <w:pPr>
              <w:spacing w:before="100" w:after="100"/>
              <w:rPr>
                <w:color w:val="000000" w:themeColor="text1"/>
              </w:rPr>
            </w:pPr>
            <w:r>
              <w:rPr>
                <w:color w:val="000000" w:themeColor="text1"/>
              </w:rPr>
              <w:t>.75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5DD85" w14:textId="0094A6E1" w:rsidR="00AA7321" w:rsidRDefault="003603D9">
            <w:pPr>
              <w:spacing w:before="100" w:after="100"/>
            </w:pPr>
            <w:r>
              <w:t>February 13, 2023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FE087" w14:textId="7BA3D361" w:rsidR="00AA7321" w:rsidRDefault="003603D9">
            <w:pPr>
              <w:spacing w:before="100" w:after="100"/>
              <w:jc w:val="center"/>
            </w:pPr>
            <w:r>
              <w:t>B</w:t>
            </w:r>
          </w:p>
        </w:tc>
      </w:tr>
      <w:tr w:rsidR="00AA7321" w14:paraId="25EFCB66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25B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EB9EF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FE818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7AFD8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1C41E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D73CA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4ADEABFB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AD8AD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74FC5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C1A33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5E402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8CD29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36CB8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7973BD60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8D8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B6477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A07F1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F72CE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422E7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B822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2242A37C" w14:textId="77777777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50196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ABF1E" w14:textId="77777777" w:rsidR="00AA7321" w:rsidRDefault="00AA7321" w:rsidP="003E73A4">
            <w:pPr>
              <w:spacing w:before="100" w:after="100"/>
              <w:jc w:val="center"/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2C3C1" w14:textId="77777777" w:rsidR="00AA7321" w:rsidRDefault="00AA7321">
            <w:pPr>
              <w:spacing w:before="100" w:after="100"/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CA57E" w14:textId="77777777" w:rsidR="00AA7321" w:rsidRDefault="00AA7321">
            <w:pPr>
              <w:spacing w:before="100" w:after="100"/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5BF91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313FE" w14:textId="77777777" w:rsidR="00AA7321" w:rsidRDefault="00AA7321">
            <w:pPr>
              <w:spacing w:before="100" w:after="100"/>
              <w:jc w:val="center"/>
            </w:pPr>
          </w:p>
        </w:tc>
      </w:tr>
      <w:tr w:rsidR="00AA7321" w14:paraId="79A099BB" w14:textId="77777777">
        <w:trPr>
          <w:trHeight w:val="397"/>
        </w:trPr>
        <w:tc>
          <w:tcPr>
            <w:tcW w:w="10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685F7" w14:textId="77777777" w:rsidR="00AA7321" w:rsidRDefault="00AA7321">
            <w:pPr>
              <w:spacing w:before="100" w:after="100"/>
            </w:pPr>
          </w:p>
        </w:tc>
        <w:tc>
          <w:tcPr>
            <w:tcW w:w="203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E3E3B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2DAF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5AA8" w14:textId="77777777" w:rsidR="00AA7321" w:rsidRDefault="00AA7321">
            <w:pPr>
              <w:spacing w:before="100" w:after="100"/>
            </w:pPr>
          </w:p>
        </w:tc>
        <w:tc>
          <w:tcPr>
            <w:tcW w:w="138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9AED4" w14:textId="77777777" w:rsidR="00AA7321" w:rsidRDefault="00000000">
            <w:pPr>
              <w:spacing w:before="100" w:after="100"/>
            </w:pPr>
            <w:r>
              <w:t> </w:t>
            </w:r>
          </w:p>
        </w:tc>
        <w:tc>
          <w:tcPr>
            <w:tcW w:w="88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4E603" w14:textId="77777777" w:rsidR="00AA7321" w:rsidRDefault="00AA7321">
            <w:pPr>
              <w:spacing w:before="100" w:after="100"/>
            </w:pPr>
          </w:p>
        </w:tc>
        <w:tc>
          <w:tcPr>
            <w:tcW w:w="1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E99D" w14:textId="77777777" w:rsidR="00AA7321" w:rsidRDefault="00AA7321">
            <w:pPr>
              <w:spacing w:before="100" w:after="100"/>
            </w:pPr>
          </w:p>
        </w:tc>
        <w:tc>
          <w:tcPr>
            <w:tcW w:w="62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9714CA" w14:textId="77777777" w:rsidR="00AA7321" w:rsidRDefault="00AA7321">
            <w:pPr>
              <w:spacing w:before="100" w:after="100"/>
            </w:pPr>
          </w:p>
        </w:tc>
        <w:tc>
          <w:tcPr>
            <w:tcW w:w="112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053A77" w14:textId="77777777" w:rsidR="00AA7321" w:rsidRDefault="00AA7321">
            <w:pPr>
              <w:spacing w:before="100" w:after="100"/>
            </w:pPr>
          </w:p>
        </w:tc>
      </w:tr>
    </w:tbl>
    <w:p w14:paraId="2136851C" w14:textId="77777777" w:rsidR="00AA7321" w:rsidRDefault="00AA7321"/>
    <w:p w14:paraId="439D457C" w14:textId="77777777" w:rsidR="00AA7321" w:rsidRDefault="00AA7321"/>
    <w:p w14:paraId="037F7660" w14:textId="77777777" w:rsidR="00AA7321" w:rsidRDefault="00AA7321">
      <w:pPr>
        <w:pStyle w:val="TOCHeading"/>
        <w:jc w:val="center"/>
        <w:outlineLvl w:val="9"/>
      </w:pPr>
    </w:p>
    <w:sectPr w:rsidR="00AA732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B275" w14:textId="77777777" w:rsidR="004A54C3" w:rsidRDefault="004A54C3">
      <w:pPr>
        <w:spacing w:after="0" w:line="240" w:lineRule="auto"/>
      </w:pPr>
      <w:r>
        <w:separator/>
      </w:r>
    </w:p>
  </w:endnote>
  <w:endnote w:type="continuationSeparator" w:id="0">
    <w:p w14:paraId="1CA0D08A" w14:textId="77777777" w:rsidR="004A54C3" w:rsidRDefault="004A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94E2" w14:textId="77777777" w:rsidR="004A54C3" w:rsidRDefault="004A54C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97490F6" w14:textId="77777777" w:rsidR="004A54C3" w:rsidRDefault="004A5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321"/>
    <w:rsid w:val="002672EE"/>
    <w:rsid w:val="003603D9"/>
    <w:rsid w:val="003E73A4"/>
    <w:rsid w:val="004A54C3"/>
    <w:rsid w:val="004A602A"/>
    <w:rsid w:val="006A1A93"/>
    <w:rsid w:val="00772A28"/>
    <w:rsid w:val="00783C5A"/>
    <w:rsid w:val="00964499"/>
    <w:rsid w:val="00AA7321"/>
    <w:rsid w:val="00D76C57"/>
    <w:rsid w:val="00EE1956"/>
    <w:rsid w:val="00F4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E0DE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OCHeading">
    <w:name w:val="TOC Heading"/>
    <w:basedOn w:val="Heading1"/>
    <w:next w:val="Normal"/>
  </w:style>
  <w:style w:type="paragraph" w:styleId="TOC2">
    <w:name w:val="toc 2"/>
    <w:basedOn w:val="Normal"/>
    <w:next w:val="Normal"/>
    <w:autoRedefine/>
    <w:pPr>
      <w:ind w:left="220"/>
    </w:pPr>
  </w:style>
  <w:style w:type="paragraph" w:styleId="TOC3">
    <w:name w:val="toc 3"/>
    <w:basedOn w:val="Normal"/>
    <w:next w:val="Normal"/>
    <w:autoRedefine/>
    <w:pPr>
      <w:ind w:left="440"/>
    </w:p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  <w:iCs/>
      <w:color w:val="000000"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rPr>
      <w:rFonts w:cs="Times New Roman"/>
      <w:b/>
      <w:bCs/>
    </w:rPr>
  </w:style>
  <w:style w:type="character" w:styleId="Emphasis">
    <w:name w:val="Emphasis"/>
    <w:basedOn w:val="DefaultParagraphFont"/>
    <w:rPr>
      <w:rFonts w:cs="Times New Roman"/>
      <w:i/>
      <w:iCs/>
    </w:rPr>
  </w:style>
  <w:style w:type="character" w:customStyle="1" w:styleId="QuoteChar">
    <w:name w:val="Quote Char"/>
    <w:basedOn w:val="DefaultParagraphFont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DefaultParagraphFont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CommentSubjectChar">
    <w:name w:val="Comment Subject Char"/>
    <w:basedOn w:val="CommentTextChar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dc:description/>
  <cp:lastModifiedBy>Maheshwari, Garv</cp:lastModifiedBy>
  <cp:revision>8</cp:revision>
  <dcterms:created xsi:type="dcterms:W3CDTF">2023-02-02T19:54:00Z</dcterms:created>
  <dcterms:modified xsi:type="dcterms:W3CDTF">2023-02-13T20:06:00Z</dcterms:modified>
</cp:coreProperties>
</file>