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455AD" w14:textId="1FF06B41" w:rsidR="00EE5785" w:rsidRDefault="00000000">
      <w:pPr>
        <w:pStyle w:val="Standard"/>
        <w:widowControl w:val="0"/>
        <w:tabs>
          <w:tab w:val="left" w:pos="2820"/>
          <w:tab w:val="left" w:pos="9200"/>
        </w:tabs>
        <w:autoSpaceDE w:val="0"/>
        <w:spacing w:after="0" w:line="240" w:lineRule="auto"/>
        <w:jc w:val="center"/>
        <w:rPr>
          <w:rFonts w:ascii="Cambria" w:hAnsi="Cambria"/>
          <w:b/>
          <w:bCs/>
          <w:color w:val="23B8DC"/>
          <w:sz w:val="26"/>
          <w:szCs w:val="26"/>
        </w:rPr>
      </w:pPr>
      <w:r>
        <w:rPr>
          <w:rFonts w:ascii="Cambria" w:hAnsi="Cambria"/>
          <w:b/>
          <w:bCs/>
          <w:color w:val="23B8DC"/>
          <w:sz w:val="26"/>
          <w:szCs w:val="26"/>
        </w:rPr>
        <w:t>Criterion C: Development</w:t>
      </w:r>
    </w:p>
    <w:p w14:paraId="4FD7C941" w14:textId="77777777" w:rsidR="00EE5785" w:rsidRDefault="00EE5785">
      <w:pPr>
        <w:pStyle w:val="Standard"/>
        <w:widowControl w:val="0"/>
        <w:autoSpaceDE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450A2AC" w14:textId="77777777" w:rsidR="00EE5785" w:rsidRDefault="00EE5785">
      <w:pPr>
        <w:pStyle w:val="Standard"/>
        <w:widowControl w:val="0"/>
        <w:autoSpaceDE w:val="0"/>
        <w:spacing w:after="0" w:line="284" w:lineRule="exact"/>
        <w:rPr>
          <w:rFonts w:ascii="Times New Roman" w:hAnsi="Times New Roman"/>
          <w:sz w:val="24"/>
          <w:szCs w:val="24"/>
        </w:rPr>
      </w:pPr>
    </w:p>
    <w:p w14:paraId="447D7514" w14:textId="19273244" w:rsidR="00EE5785" w:rsidRDefault="00000000">
      <w:pPr>
        <w:pStyle w:val="Heading3"/>
      </w:pPr>
      <w:r>
        <w:t>Techniques</w:t>
      </w:r>
    </w:p>
    <w:p w14:paraId="1C015CE1" w14:textId="40A91361" w:rsidR="00EE5785" w:rsidRDefault="00000000">
      <w:r>
        <w:t xml:space="preserve">Provide a list at the top covering the important coding techniques you used. Then include a section below for each, with details and often with </w:t>
      </w:r>
      <w:r>
        <w:rPr>
          <w:b/>
        </w:rPr>
        <w:t>CODE AND UI screenshots</w:t>
      </w:r>
      <w:r>
        <w:t xml:space="preserve">. Do not summarize or talk through your code directly. Rather discuss WHY you chose to code the way you did, WHY you chose a certain organization of classes, HOW you designed difficult algorithms, etc. </w:t>
      </w:r>
    </w:p>
    <w:p w14:paraId="7B54EAB1" w14:textId="52C2B468" w:rsidR="00EE5785" w:rsidRDefault="00EE5785">
      <w:pPr>
        <w:rPr>
          <w:color w:val="FF0000"/>
        </w:rPr>
      </w:pPr>
    </w:p>
    <w:p w14:paraId="03BC8908" w14:textId="77777777" w:rsidR="00EE5785" w:rsidRDefault="00000000">
      <w:r>
        <w:rPr>
          <w:b/>
          <w:color w:val="FF0000"/>
        </w:rPr>
        <w:t>Provide explicit evidence of algorithmic thinking</w:t>
      </w:r>
      <w:r>
        <w:rPr>
          <w:color w:val="FF0000"/>
        </w:rPr>
        <w:t xml:space="preserve"> (i.e., </w:t>
      </w:r>
      <w:proofErr w:type="gramStart"/>
      <w:r>
        <w:rPr>
          <w:color w:val="FF0000"/>
        </w:rPr>
        <w:t>how</w:t>
      </w:r>
      <w:proofErr w:type="gramEnd"/>
      <w:r>
        <w:rPr>
          <w:color w:val="FF0000"/>
        </w:rPr>
        <w:t xml:space="preserve"> and why you chose a loop and an </w:t>
      </w:r>
      <w:proofErr w:type="spellStart"/>
      <w:r>
        <w:rPr>
          <w:color w:val="FF0000"/>
        </w:rPr>
        <w:t>arraylist</w:t>
      </w:r>
      <w:proofErr w:type="spellEnd"/>
      <w:r>
        <w:rPr>
          <w:color w:val="FF0000"/>
        </w:rPr>
        <w:t>)</w:t>
      </w:r>
    </w:p>
    <w:p w14:paraId="72E1ADC7" w14:textId="28EFC5DA" w:rsidR="00EE5785" w:rsidRDefault="00EE5785"/>
    <w:p w14:paraId="56D49C22" w14:textId="0AF131E4" w:rsidR="00EE5785" w:rsidRDefault="00000000">
      <w:r>
        <w:rPr>
          <w:color w:val="FF0000"/>
        </w:rPr>
        <w:t xml:space="preserve">Include citations to sources INLINE in your discussion, wherever you got ideas or needed to look something up. </w:t>
      </w:r>
      <w:r>
        <w:rPr>
          <w:b/>
          <w:color w:val="FF0000"/>
        </w:rPr>
        <w:t>If you don't include INLINE citations that refer to the appendix, you'll lose a point.</w:t>
      </w:r>
    </w:p>
    <w:p w14:paraId="3576B379" w14:textId="326944C3" w:rsidR="00EE5785" w:rsidRDefault="00EE5785"/>
    <w:p w14:paraId="25CFEABF" w14:textId="50522650" w:rsidR="005F538E" w:rsidRDefault="00000000">
      <w:r>
        <w:t>Anytime you go to the web and find something worthwhile that you’ll use/learn from, add it to your appendix.</w:t>
      </w:r>
    </w:p>
    <w:p w14:paraId="7A94ABB7" w14:textId="77777777" w:rsidR="005F538E" w:rsidRDefault="005F538E">
      <w:pPr>
        <w:suppressAutoHyphens w:val="0"/>
      </w:pPr>
      <w:r>
        <w:br w:type="page"/>
      </w:r>
    </w:p>
    <w:p w14:paraId="67DDDF92" w14:textId="52E131C8" w:rsidR="0066424C" w:rsidRDefault="0066424C">
      <w:pPr>
        <w:rPr>
          <w:u w:val="single"/>
        </w:rPr>
      </w:pPr>
      <w:r>
        <w:rPr>
          <w:u w:val="single"/>
        </w:rPr>
        <w:lastRenderedPageBreak/>
        <w:t>Technique #1</w:t>
      </w:r>
    </w:p>
    <w:p w14:paraId="57312EF3" w14:textId="77777777" w:rsidR="008C6834" w:rsidRDefault="008C6834">
      <w:pPr>
        <w:rPr>
          <w:u w:val="single"/>
        </w:rPr>
      </w:pPr>
    </w:p>
    <w:p w14:paraId="4BEABD0D" w14:textId="65323005" w:rsidR="005F538E" w:rsidRPr="005F538E" w:rsidRDefault="008C6834">
      <w:r>
        <w:t xml:space="preserve">The first technique that I </w:t>
      </w:r>
      <w:r>
        <w:t xml:space="preserve">employed </w:t>
      </w:r>
      <w:r>
        <w:t>was creating my own AD</w:t>
      </w:r>
      <w:r w:rsidR="00BC19F8">
        <w:t>T, which is comprised of a list of nodes.</w:t>
      </w:r>
      <w:r>
        <w:t xml:space="preserve"> When I was tasked with creating custom ADTs for complexity, I recalled what I had learned while I was learning about Nodes and binary search trees. Creation of this ADT enabled me to create the </w:t>
      </w:r>
      <w:proofErr w:type="spellStart"/>
      <w:r>
        <w:t>priceWatchList</w:t>
      </w:r>
      <w:proofErr w:type="spellEnd"/>
      <w:r>
        <w:t xml:space="preserve"> for each user which would store the items that a user desires to receive alerts for when they reach an affordable price.</w:t>
      </w:r>
      <w:r w:rsidR="00BC19F8">
        <w:t xml:space="preserve"> </w:t>
      </w:r>
    </w:p>
    <w:p w14:paraId="645AB628" w14:textId="34AD33AD" w:rsidR="005F538E" w:rsidRDefault="008C6834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C347F" wp14:editId="72460617">
                <wp:simplePos x="0" y="0"/>
                <wp:positionH relativeFrom="column">
                  <wp:posOffset>3515995</wp:posOffset>
                </wp:positionH>
                <wp:positionV relativeFrom="paragraph">
                  <wp:posOffset>347980</wp:posOffset>
                </wp:positionV>
                <wp:extent cx="3018790" cy="1425575"/>
                <wp:effectExtent l="0" t="0" r="381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790" cy="142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F5D13A" w14:textId="269DE9FF" w:rsidR="0066424C" w:rsidRDefault="0066424C" w:rsidP="00357601">
                            <w:pPr>
                              <w:pBdr>
                                <w:left w:val="single" w:sz="4" w:space="4" w:color="auto"/>
                              </w:pBdr>
                              <w:spacing w:line="480" w:lineRule="auto"/>
                            </w:pPr>
                            <w:r>
                              <w:t xml:space="preserve">I implemented my own map and made use of the Dart language’s support for “Templates”. This enabled me to create a Map class that I can use for multiple different class variables.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C34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85pt;margin-top:27.4pt;width:237.7pt;height:1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" fillcolor="white [3201]" stroked="f" strokeweight=".5pt">
                <v:textbox>
                  <w:txbxContent>
                    <w:p w14:paraId="2BF5D13A" w14:textId="269DE9FF" w:rsidR="0066424C" w:rsidRDefault="0066424C" w:rsidP="00357601">
                      <w:pPr>
                        <w:pBdr>
                          <w:left w:val="single" w:sz="4" w:space="4" w:color="auto"/>
                        </w:pBdr>
                        <w:spacing w:line="480" w:lineRule="auto"/>
                      </w:pPr>
                      <w:r>
                        <w:t xml:space="preserve">I implemented my own map and made use of the Dart language’s support for “Templates”. This enabled me to create a Map class that I can use for multiple different class variables.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2774A5" w14:textId="17084E36" w:rsidR="006B1BF2" w:rsidRDefault="006B1BF2">
      <w:pPr>
        <w:rPr>
          <w:u w:val="single"/>
        </w:rPr>
      </w:pPr>
    </w:p>
    <w:p w14:paraId="4C2D6EF1" w14:textId="6F5B2190" w:rsidR="0066424C" w:rsidRDefault="0066424C">
      <w:r w:rsidRPr="0066424C">
        <w:rPr>
          <w:noProof/>
        </w:rPr>
        <w:drawing>
          <wp:anchor distT="0" distB="0" distL="114300" distR="114300" simplePos="0" relativeHeight="251668480" behindDoc="0" locked="0" layoutInCell="1" allowOverlap="1" wp14:anchorId="14977071" wp14:editId="6AE13056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399716" cy="1637414"/>
            <wp:effectExtent l="0" t="0" r="4445" b="127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16" cy="1637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C5F94" w14:textId="7799601F" w:rsidR="0066424C" w:rsidRDefault="008C6834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9B915A" wp14:editId="09A592FF">
                <wp:simplePos x="0" y="0"/>
                <wp:positionH relativeFrom="column">
                  <wp:posOffset>3519259</wp:posOffset>
                </wp:positionH>
                <wp:positionV relativeFrom="paragraph">
                  <wp:posOffset>3011805</wp:posOffset>
                </wp:positionV>
                <wp:extent cx="3018790" cy="2806700"/>
                <wp:effectExtent l="0" t="0" r="381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790" cy="280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EDABF1" w14:textId="5A2F4916" w:rsidR="00357601" w:rsidRDefault="00193458" w:rsidP="00357601">
                            <w:pPr>
                              <w:pBdr>
                                <w:left w:val="single" w:sz="4" w:space="4" w:color="auto"/>
                              </w:pBdr>
                              <w:spacing w:line="480" w:lineRule="auto"/>
                            </w:pPr>
                            <w:r>
                              <w:t>The replace method I created for the Map class looks at whether a key</w:t>
                            </w:r>
                            <w:r w:rsidR="00BC19F8">
                              <w:t>-</w:t>
                            </w:r>
                            <w:r>
                              <w:t>value pair already exists. Here I used a while loop to traverse through the bucket of Nodes. This sentinel check looks to see whether a key is already existing, and if it doesn’t exist, it will create a new node with that assigned key value pair and add it to the bucket</w:t>
                            </w:r>
                            <w:r w:rsidR="00BC19F8">
                              <w:t xml:space="preserve"> of nodes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B915A" id="Text Box 12" o:spid="_x0000_s1027" type="#_x0000_t202" style="position:absolute;margin-left:277.1pt;margin-top:237.15pt;width:237.7pt;height:2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" fillcolor="white [3201]" stroked="f" strokeweight=".5pt">
                <v:textbox>
                  <w:txbxContent>
                    <w:p w14:paraId="2BEDABF1" w14:textId="5A2F4916" w:rsidR="00357601" w:rsidRDefault="00193458" w:rsidP="00357601">
                      <w:pPr>
                        <w:pBdr>
                          <w:left w:val="single" w:sz="4" w:space="4" w:color="auto"/>
                        </w:pBdr>
                        <w:spacing w:line="480" w:lineRule="auto"/>
                      </w:pPr>
                      <w:r>
                        <w:t>The replace method I created for the Map class looks at whether a key</w:t>
                      </w:r>
                      <w:r w:rsidR="00BC19F8">
                        <w:t>-</w:t>
                      </w:r>
                      <w:r>
                        <w:t>value pair already exists. Here I used a while loop to traverse through the bucket of Nodes. This sentinel check looks to see whether a key is already existing, and if it doesn’t exist, it will create a new node with that assigned key value pair and add it to the bucket</w:t>
                      </w:r>
                      <w:r w:rsidR="00BC19F8">
                        <w:t xml:space="preserve"> of nodes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91FAB" wp14:editId="4922A9EE">
                <wp:simplePos x="0" y="0"/>
                <wp:positionH relativeFrom="column">
                  <wp:posOffset>3515995</wp:posOffset>
                </wp:positionH>
                <wp:positionV relativeFrom="paragraph">
                  <wp:posOffset>49530</wp:posOffset>
                </wp:positionV>
                <wp:extent cx="3018790" cy="3003550"/>
                <wp:effectExtent l="0" t="0" r="3810" b="63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790" cy="300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C4B4E9" w14:textId="77777777" w:rsidR="00357601" w:rsidRDefault="00357601" w:rsidP="00357601">
                            <w:pPr>
                              <w:pBdr>
                                <w:left w:val="single" w:sz="4" w:space="4" w:color="auto"/>
                              </w:pBdr>
                              <w:spacing w:line="480" w:lineRule="auto"/>
                            </w:pPr>
                          </w:p>
                          <w:p w14:paraId="44A3D4A6" w14:textId="1A5D2484" w:rsidR="0066424C" w:rsidRDefault="0066424C" w:rsidP="00357601">
                            <w:pPr>
                              <w:pBdr>
                                <w:left w:val="single" w:sz="4" w:space="4" w:color="auto"/>
                              </w:pBdr>
                              <w:spacing w:line="480" w:lineRule="auto"/>
                            </w:pPr>
                            <w:proofErr w:type="gramStart"/>
                            <w:r>
                              <w:t>In order to</w:t>
                            </w:r>
                            <w:proofErr w:type="gramEnd"/>
                            <w:r>
                              <w:t xml:space="preserve"> implement my own map, I created my own Node class. When creating this class, I referenced the </w:t>
                            </w:r>
                            <w:proofErr w:type="spellStart"/>
                            <w:r>
                              <w:t>powerpoint</w:t>
                            </w:r>
                            <w:proofErr w:type="spellEnd"/>
                            <w:r>
                              <w:t xml:space="preserve"> lecture that we had on Binary Search Trees to come up with this solution.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Looking ahead, since I am using this Node class, I will be able to do traversals quite easily using </w:t>
                            </w:r>
                            <w:r w:rsidR="00216423">
                              <w:rPr>
                                <w:b/>
                                <w:bCs/>
                              </w:rPr>
                              <w:t>recursion</w:t>
                            </w:r>
                            <w:r w:rsidR="0021642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91FAB" id="Text Box 6" o:spid="_x0000_s1028" type="#_x0000_t202" style="position:absolute;margin-left:276.85pt;margin-top:3.9pt;width:237.7pt;height:2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" fillcolor="white [3201]" stroked="f" strokeweight=".5pt">
                <v:textbox>
                  <w:txbxContent>
                    <w:p w14:paraId="49C4B4E9" w14:textId="77777777" w:rsidR="00357601" w:rsidRDefault="00357601" w:rsidP="00357601">
                      <w:pPr>
                        <w:pBdr>
                          <w:left w:val="single" w:sz="4" w:space="4" w:color="auto"/>
                        </w:pBdr>
                        <w:spacing w:line="480" w:lineRule="auto"/>
                      </w:pPr>
                    </w:p>
                    <w:p w14:paraId="44A3D4A6" w14:textId="1A5D2484" w:rsidR="0066424C" w:rsidRDefault="0066424C" w:rsidP="00357601">
                      <w:pPr>
                        <w:pBdr>
                          <w:left w:val="single" w:sz="4" w:space="4" w:color="auto"/>
                        </w:pBdr>
                        <w:spacing w:line="480" w:lineRule="auto"/>
                      </w:pPr>
                      <w:proofErr w:type="gramStart"/>
                      <w:r>
                        <w:t>In order to</w:t>
                      </w:r>
                      <w:proofErr w:type="gramEnd"/>
                      <w:r>
                        <w:t xml:space="preserve"> implement my own map, I created my own Node class. When creating this class, I referenced the </w:t>
                      </w:r>
                      <w:proofErr w:type="spellStart"/>
                      <w:r>
                        <w:t>powerpoint</w:t>
                      </w:r>
                      <w:proofErr w:type="spellEnd"/>
                      <w:r>
                        <w:t xml:space="preserve"> lecture that we had on Binary Search Trees to come up with this solution. </w:t>
                      </w:r>
                      <w:r>
                        <w:rPr>
                          <w:b/>
                          <w:bCs/>
                        </w:rPr>
                        <w:t xml:space="preserve">Looking ahead, since I am using this Node class, I will be able to do traversals quite easily using </w:t>
                      </w:r>
                      <w:r w:rsidR="00216423">
                        <w:rPr>
                          <w:b/>
                          <w:bCs/>
                        </w:rPr>
                        <w:t>recursion</w:t>
                      </w:r>
                      <w:r w:rsidR="00216423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538E" w:rsidRPr="0066424C">
        <w:rPr>
          <w:noProof/>
        </w:rPr>
        <w:drawing>
          <wp:anchor distT="0" distB="0" distL="114300" distR="114300" simplePos="0" relativeHeight="251669504" behindDoc="0" locked="0" layoutInCell="1" allowOverlap="1" wp14:anchorId="2BB8F8DF" wp14:editId="38B17F58">
            <wp:simplePos x="0" y="0"/>
            <wp:positionH relativeFrom="column">
              <wp:posOffset>141242</wp:posOffset>
            </wp:positionH>
            <wp:positionV relativeFrom="paragraph">
              <wp:posOffset>179070</wp:posOffset>
            </wp:positionV>
            <wp:extent cx="3058160" cy="2902585"/>
            <wp:effectExtent l="0" t="0" r="2540" b="5715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AC092" w14:textId="14ED887A" w:rsidR="0066424C" w:rsidRDefault="008C6834">
      <w:r w:rsidRPr="00357601">
        <w:rPr>
          <w:noProof/>
          <w:u w:val="single"/>
        </w:rPr>
        <w:drawing>
          <wp:anchor distT="0" distB="0" distL="114300" distR="114300" simplePos="0" relativeHeight="251671552" behindDoc="0" locked="0" layoutInCell="1" allowOverlap="1" wp14:anchorId="3293E19D" wp14:editId="7333146A">
            <wp:simplePos x="0" y="0"/>
            <wp:positionH relativeFrom="column">
              <wp:posOffset>-31115</wp:posOffset>
            </wp:positionH>
            <wp:positionV relativeFrom="paragraph">
              <wp:posOffset>3119574</wp:posOffset>
            </wp:positionV>
            <wp:extent cx="3429000" cy="2158365"/>
            <wp:effectExtent l="0" t="0" r="0" b="63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9F35F" w14:textId="59881372" w:rsidR="00216423" w:rsidRDefault="00216423"/>
    <w:p w14:paraId="6B4638B4" w14:textId="3010567A" w:rsidR="00357601" w:rsidRPr="006B1BF2" w:rsidRDefault="00216423" w:rsidP="006B1BF2">
      <w:pPr>
        <w:suppressAutoHyphens w:val="0"/>
      </w:pPr>
      <w:r>
        <w:br w:type="page"/>
      </w:r>
      <w:r w:rsidR="00357601"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C36421" wp14:editId="5B962878">
                <wp:simplePos x="0" y="0"/>
                <wp:positionH relativeFrom="column">
                  <wp:posOffset>3570514</wp:posOffset>
                </wp:positionH>
                <wp:positionV relativeFrom="paragraph">
                  <wp:posOffset>144871</wp:posOffset>
                </wp:positionV>
                <wp:extent cx="3018790" cy="2806995"/>
                <wp:effectExtent l="0" t="0" r="381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790" cy="2806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61EB39" w14:textId="3B70379F" w:rsidR="00357601" w:rsidRDefault="00357601" w:rsidP="00357601">
                            <w:pPr>
                              <w:pBdr>
                                <w:left w:val="single" w:sz="4" w:space="4" w:color="auto"/>
                              </w:pBdr>
                              <w:spacing w:line="480" w:lineRule="auto"/>
                            </w:pPr>
                            <w:r>
                              <w:t>Multiple users are likely to use the application I create. Also, I added the variable PriceWatchList which is a Map with the Key-Value pair being String and double value. When a user adds an item to a price watch list, the key will represent the item name and the value with be the expected price the user is currently looking out for.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36421" id="Text Box 10" o:spid="_x0000_s1029" type="#_x0000_t202" style="position:absolute;margin-left:281.15pt;margin-top:11.4pt;width:237.7pt;height:2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" fillcolor="white [3201]" stroked="f" strokeweight=".5pt">
                <v:textbox>
                  <w:txbxContent>
                    <w:p w14:paraId="7661EB39" w14:textId="3B70379F" w:rsidR="00357601" w:rsidRDefault="00357601" w:rsidP="00357601">
                      <w:pPr>
                        <w:pBdr>
                          <w:left w:val="single" w:sz="4" w:space="4" w:color="auto"/>
                        </w:pBdr>
                        <w:spacing w:line="480" w:lineRule="auto"/>
                      </w:pPr>
                      <w:r>
                        <w:t>Multiple users are likely to use the application I create. Also, I added the variable PriceWatchList which is a Map with the Key-Value pair being String and double value. When a user adds an item to a price watch list, the key will represent the item name and the value with be the expected price the user is currently looking out for.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7601">
        <w:rPr>
          <w:u w:val="single"/>
        </w:rPr>
        <w:t>Technique #</w:t>
      </w:r>
      <w:r w:rsidR="006B1BF2">
        <w:rPr>
          <w:u w:val="single"/>
        </w:rPr>
        <w:t>2</w:t>
      </w:r>
    </w:p>
    <w:p w14:paraId="326DF778" w14:textId="7B516D15" w:rsidR="00357601" w:rsidRDefault="00357601">
      <w:pPr>
        <w:rPr>
          <w:u w:val="single"/>
        </w:rPr>
      </w:pPr>
    </w:p>
    <w:p w14:paraId="43EE08B4" w14:textId="4824587D" w:rsidR="00357601" w:rsidRDefault="00357601">
      <w:r w:rsidRPr="00357601">
        <w:rPr>
          <w:noProof/>
        </w:rPr>
        <w:drawing>
          <wp:anchor distT="0" distB="0" distL="114300" distR="114300" simplePos="0" relativeHeight="251670528" behindDoc="0" locked="0" layoutInCell="1" allowOverlap="1" wp14:anchorId="565EF3D5" wp14:editId="2A9B5C2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440374" cy="2041451"/>
            <wp:effectExtent l="0" t="0" r="1905" b="381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374" cy="2041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A6795" w14:textId="7664AA46" w:rsidR="00357601" w:rsidRDefault="00357601"/>
    <w:p w14:paraId="270703DF" w14:textId="77777777" w:rsidR="00BC19F8" w:rsidRDefault="00BC19F8">
      <w:pPr>
        <w:rPr>
          <w:u w:val="single"/>
        </w:rPr>
      </w:pPr>
    </w:p>
    <w:p w14:paraId="13CDCCE2" w14:textId="0A9CF460" w:rsidR="006B1BF2" w:rsidRDefault="006B1BF2">
      <w:pPr>
        <w:suppressAutoHyphens w:val="0"/>
        <w:rPr>
          <w:u w:val="single"/>
        </w:rPr>
      </w:pPr>
      <w:r>
        <w:rPr>
          <w:u w:val="single"/>
        </w:rPr>
        <w:t>Technique #</w:t>
      </w:r>
      <w:r w:rsidR="00BC19F8">
        <w:rPr>
          <w:u w:val="single"/>
        </w:rPr>
        <w:t>3</w:t>
      </w:r>
    </w:p>
    <w:p w14:paraId="135FE153" w14:textId="1B580F7A" w:rsidR="00BC19F8" w:rsidRDefault="00BC19F8">
      <w:pPr>
        <w:suppressAutoHyphens w:val="0"/>
        <w:rPr>
          <w:u w:val="single"/>
        </w:rPr>
      </w:pPr>
    </w:p>
    <w:p w14:paraId="0FB4A872" w14:textId="27688B73" w:rsidR="00BC19F8" w:rsidRPr="00BC19F8" w:rsidRDefault="00BC19F8">
      <w:pPr>
        <w:suppressAutoHyphens w:val="0"/>
      </w:pPr>
      <w:r>
        <w:t>The third technique I employed was making use of global constants. To have appropriate procedural decomposition and maintain clean coding conventions, the most common functions that I needed to call when creating flutter UI elements were instead put in the constants class.</w:t>
      </w:r>
    </w:p>
    <w:p w14:paraId="16E9DFBD" w14:textId="5B49FBCE" w:rsidR="006B1BF2" w:rsidRDefault="00BC19F8">
      <w:pPr>
        <w:suppressAutoHyphens w:val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86EE5" wp14:editId="700CA28D">
                <wp:simplePos x="0" y="0"/>
                <wp:positionH relativeFrom="column">
                  <wp:posOffset>3569970</wp:posOffset>
                </wp:positionH>
                <wp:positionV relativeFrom="paragraph">
                  <wp:posOffset>176101</wp:posOffset>
                </wp:positionV>
                <wp:extent cx="3018790" cy="2834640"/>
                <wp:effectExtent l="0" t="0" r="381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790" cy="283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201987" w14:textId="34D37362" w:rsidR="00357601" w:rsidRDefault="00357601" w:rsidP="00357601">
                            <w:pPr>
                              <w:pBdr>
                                <w:left w:val="single" w:sz="4" w:space="4" w:color="auto"/>
                              </w:pBdr>
                              <w:spacing w:line="480" w:lineRule="auto"/>
                            </w:pPr>
                            <w:r>
                              <w:t xml:space="preserve">Since Flutter makes use of stateful and stateless widgets that have a wide variety of parameters, I created my own customTextFormField that will enable me to create text fields with ease. Instead of having to write lots of code, I can simply put in the parameters of what I want. This is what I used when I created my login page.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86EE5" id="Text Box 8" o:spid="_x0000_s1030" type="#_x0000_t202" style="position:absolute;margin-left:281.1pt;margin-top:13.85pt;width:237.7pt;height:22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" fillcolor="white [3201]" stroked="f" strokeweight=".5pt">
                <v:textbox>
                  <w:txbxContent>
                    <w:p w14:paraId="77201987" w14:textId="34D37362" w:rsidR="00357601" w:rsidRDefault="00357601" w:rsidP="00357601">
                      <w:pPr>
                        <w:pBdr>
                          <w:left w:val="single" w:sz="4" w:space="4" w:color="auto"/>
                        </w:pBdr>
                        <w:spacing w:line="480" w:lineRule="auto"/>
                      </w:pPr>
                      <w:r>
                        <w:t xml:space="preserve">Since Flutter makes use of stateful and stateless widgets that have a wide variety of parameters, I created my own customTextFormField that will enable me to create text fields with ease. Instead of having to write lots of code, I can simply put in the parameters of what I want. This is what I used when I created my login page.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74807D" w14:textId="404DEF05" w:rsidR="006B1BF2" w:rsidRDefault="00BC19F8">
      <w:pPr>
        <w:rPr>
          <w:u w:val="single"/>
        </w:rPr>
      </w:pPr>
      <w:r w:rsidRPr="00357601">
        <w:rPr>
          <w:noProof/>
        </w:rPr>
        <w:drawing>
          <wp:anchor distT="0" distB="0" distL="114300" distR="114300" simplePos="0" relativeHeight="251672576" behindDoc="0" locked="0" layoutInCell="1" allowOverlap="1" wp14:anchorId="407B13E0" wp14:editId="1401612D">
            <wp:simplePos x="0" y="0"/>
            <wp:positionH relativeFrom="column">
              <wp:posOffset>0</wp:posOffset>
            </wp:positionH>
            <wp:positionV relativeFrom="paragraph">
              <wp:posOffset>302895</wp:posOffset>
            </wp:positionV>
            <wp:extent cx="3441700" cy="2105025"/>
            <wp:effectExtent l="0" t="0" r="0" b="3175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32D58" w14:textId="2AE57CEF" w:rsidR="006B1BF2" w:rsidRDefault="006B1BF2">
      <w:pPr>
        <w:rPr>
          <w:u w:val="single"/>
        </w:rPr>
      </w:pPr>
    </w:p>
    <w:p w14:paraId="04F135CA" w14:textId="0279105D" w:rsidR="006B1BF2" w:rsidRDefault="006B1BF2">
      <w:pPr>
        <w:rPr>
          <w:u w:val="single"/>
        </w:rPr>
      </w:pPr>
    </w:p>
    <w:p w14:paraId="5B84F9F0" w14:textId="0A188FC9" w:rsidR="006B1BF2" w:rsidRDefault="006B1BF2">
      <w:pPr>
        <w:rPr>
          <w:u w:val="single"/>
        </w:rPr>
      </w:pPr>
    </w:p>
    <w:p w14:paraId="09BE8433" w14:textId="6CE25897" w:rsidR="006B1BF2" w:rsidRDefault="006B1BF2">
      <w:pPr>
        <w:rPr>
          <w:u w:val="single"/>
        </w:rPr>
      </w:pPr>
    </w:p>
    <w:p w14:paraId="426D7E4F" w14:textId="7D937470" w:rsidR="006B1BF2" w:rsidRDefault="006B1BF2">
      <w:pPr>
        <w:rPr>
          <w:u w:val="single"/>
        </w:rPr>
      </w:pPr>
    </w:p>
    <w:p w14:paraId="1CE6E16E" w14:textId="77777777" w:rsidR="006B1BF2" w:rsidRPr="00357601" w:rsidRDefault="006B1BF2">
      <w:pPr>
        <w:rPr>
          <w:u w:val="single"/>
        </w:rPr>
      </w:pPr>
    </w:p>
    <w:sectPr w:rsidR="006B1BF2" w:rsidRPr="00357601" w:rsidSect="00BC19F8">
      <w:headerReference w:type="first" r:id="rId12"/>
      <w:pgSz w:w="11906" w:h="16838"/>
      <w:pgMar w:top="1112" w:right="74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33C44" w14:textId="77777777" w:rsidR="0038576A" w:rsidRDefault="0038576A">
      <w:r>
        <w:separator/>
      </w:r>
    </w:p>
  </w:endnote>
  <w:endnote w:type="continuationSeparator" w:id="0">
    <w:p w14:paraId="2F812F59" w14:textId="77777777" w:rsidR="0038576A" w:rsidRDefault="00385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8979F" w14:textId="77777777" w:rsidR="0038576A" w:rsidRDefault="0038576A">
      <w:r>
        <w:rPr>
          <w:color w:val="000000"/>
        </w:rPr>
        <w:separator/>
      </w:r>
    </w:p>
  </w:footnote>
  <w:footnote w:type="continuationSeparator" w:id="0">
    <w:p w14:paraId="40ABB437" w14:textId="77777777" w:rsidR="0038576A" w:rsidRDefault="00385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E351A" w14:textId="56450345" w:rsidR="00BC19F8" w:rsidRDefault="00BC19F8">
    <w:pPr>
      <w:pStyle w:val="Header"/>
    </w:pPr>
    <w:r>
      <w:t>Garv Maheshwar</w:t>
    </w:r>
    <w:r>
      <w:t>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659"/>
    <w:multiLevelType w:val="multilevel"/>
    <w:tmpl w:val="AF887686"/>
    <w:styleLink w:val="WW8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12C71330"/>
    <w:multiLevelType w:val="multilevel"/>
    <w:tmpl w:val="BC90533E"/>
    <w:styleLink w:val="WW8Num6"/>
    <w:lvl w:ilvl="0">
      <w:numFmt w:val="bullet"/>
      <w:lvlText w:val="-"/>
      <w:lvlJc w:val="left"/>
      <w:rPr>
        <w:rFonts w:ascii="Arial" w:eastAsia="Times New Roman" w:hAnsi="Arial" w:cs="Aria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 w15:restartNumberingAfterBreak="0">
    <w:nsid w:val="24BC6849"/>
    <w:multiLevelType w:val="multilevel"/>
    <w:tmpl w:val="175C9184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33162042"/>
    <w:multiLevelType w:val="multilevel"/>
    <w:tmpl w:val="8D3CBC70"/>
    <w:styleLink w:val="WW8Num2"/>
    <w:lvl w:ilvl="0">
      <w:numFmt w:val="bullet"/>
      <w:lvlText w:val="-"/>
      <w:lvlJc w:val="left"/>
    </w:lvl>
    <w:lvl w:ilvl="1">
      <w:numFmt w:val="bullet"/>
      <w:lvlText w:val="→"/>
      <w:lvlJc w:val="left"/>
    </w:lvl>
    <w:lvl w:ilvl="2">
      <w:start w:val="1"/>
      <w:numFmt w:val="decimal"/>
      <w:lvlText w:val="%3"/>
      <w:lvlJc w:val="left"/>
      <w:rPr>
        <w:rFonts w:cs="Times New Roman"/>
      </w:rPr>
    </w:lvl>
    <w:lvl w:ilvl="3">
      <w:start w:val="1"/>
      <w:numFmt w:val="decimal"/>
      <w:lvlText w:val="%4"/>
      <w:lvlJc w:val="left"/>
      <w:rPr>
        <w:rFonts w:cs="Times New Roman"/>
      </w:rPr>
    </w:lvl>
    <w:lvl w:ilvl="4">
      <w:start w:val="1"/>
      <w:numFmt w:val="decimal"/>
      <w:lvlText w:val="%5"/>
      <w:lvlJc w:val="left"/>
      <w:rPr>
        <w:rFonts w:cs="Times New Roman"/>
      </w:rPr>
    </w:lvl>
    <w:lvl w:ilvl="5">
      <w:start w:val="1"/>
      <w:numFmt w:val="decimal"/>
      <w:lvlText w:val="%6"/>
      <w:lvlJc w:val="left"/>
      <w:rPr>
        <w:rFonts w:cs="Times New Roman"/>
      </w:rPr>
    </w:lvl>
    <w:lvl w:ilvl="6">
      <w:start w:val="1"/>
      <w:numFmt w:val="decimal"/>
      <w:lvlText w:val="%7"/>
      <w:lvlJc w:val="left"/>
      <w:rPr>
        <w:rFonts w:cs="Times New Roman"/>
      </w:rPr>
    </w:lvl>
    <w:lvl w:ilvl="7">
      <w:start w:val="1"/>
      <w:numFmt w:val="decimal"/>
      <w:lvlText w:val="%8"/>
      <w:lvlJc w:val="left"/>
      <w:rPr>
        <w:rFonts w:cs="Times New Roman"/>
      </w:rPr>
    </w:lvl>
    <w:lvl w:ilvl="8">
      <w:start w:val="1"/>
      <w:numFmt w:val="decimal"/>
      <w:lvlText w:val="%9"/>
      <w:lvlJc w:val="left"/>
      <w:rPr>
        <w:rFonts w:cs="Times New Roman"/>
      </w:rPr>
    </w:lvl>
  </w:abstractNum>
  <w:abstractNum w:abstractNumId="4" w15:restartNumberingAfterBreak="0">
    <w:nsid w:val="5D0A0C41"/>
    <w:multiLevelType w:val="multilevel"/>
    <w:tmpl w:val="AFD884B6"/>
    <w:styleLink w:val="WW8Num4"/>
    <w:lvl w:ilvl="0">
      <w:numFmt w:val="bullet"/>
      <w:lvlText w:val="-"/>
      <w:lvlJc w:val="left"/>
      <w:rPr>
        <w:rFonts w:ascii="Arial" w:eastAsia="Times New Roman" w:hAnsi="Arial" w:cs="Aria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7C1B5C1E"/>
    <w:multiLevelType w:val="multilevel"/>
    <w:tmpl w:val="67F6BE1C"/>
    <w:styleLink w:val="WW8Num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"/>
      <w:lvlJc w:val="left"/>
      <w:rPr>
        <w:rFonts w:cs="Times New Roman"/>
      </w:rPr>
    </w:lvl>
    <w:lvl w:ilvl="2">
      <w:start w:val="1"/>
      <w:numFmt w:val="decimal"/>
      <w:lvlText w:val="%3"/>
      <w:lvlJc w:val="left"/>
      <w:rPr>
        <w:rFonts w:cs="Times New Roman"/>
      </w:rPr>
    </w:lvl>
    <w:lvl w:ilvl="3">
      <w:start w:val="1"/>
      <w:numFmt w:val="decimal"/>
      <w:lvlText w:val="%4"/>
      <w:lvlJc w:val="left"/>
      <w:rPr>
        <w:rFonts w:cs="Times New Roman"/>
      </w:rPr>
    </w:lvl>
    <w:lvl w:ilvl="4">
      <w:start w:val="1"/>
      <w:numFmt w:val="decimal"/>
      <w:lvlText w:val="%5"/>
      <w:lvlJc w:val="left"/>
      <w:rPr>
        <w:rFonts w:cs="Times New Roman"/>
      </w:rPr>
    </w:lvl>
    <w:lvl w:ilvl="5">
      <w:start w:val="1"/>
      <w:numFmt w:val="decimal"/>
      <w:lvlText w:val="%6"/>
      <w:lvlJc w:val="left"/>
      <w:rPr>
        <w:rFonts w:cs="Times New Roman"/>
      </w:rPr>
    </w:lvl>
    <w:lvl w:ilvl="6">
      <w:start w:val="1"/>
      <w:numFmt w:val="decimal"/>
      <w:lvlText w:val="%7"/>
      <w:lvlJc w:val="left"/>
      <w:rPr>
        <w:rFonts w:cs="Times New Roman"/>
      </w:rPr>
    </w:lvl>
    <w:lvl w:ilvl="7">
      <w:start w:val="1"/>
      <w:numFmt w:val="decimal"/>
      <w:lvlText w:val="%8"/>
      <w:lvlJc w:val="left"/>
      <w:rPr>
        <w:rFonts w:cs="Times New Roman"/>
      </w:rPr>
    </w:lvl>
    <w:lvl w:ilvl="8">
      <w:start w:val="1"/>
      <w:numFmt w:val="decimal"/>
      <w:lvlText w:val="%9"/>
      <w:lvlJc w:val="left"/>
      <w:rPr>
        <w:rFonts w:cs="Times New Roman"/>
      </w:rPr>
    </w:lvl>
  </w:abstractNum>
  <w:num w:numId="1" w16cid:durableId="1441342927">
    <w:abstractNumId w:val="5"/>
  </w:num>
  <w:num w:numId="2" w16cid:durableId="1181435745">
    <w:abstractNumId w:val="3"/>
  </w:num>
  <w:num w:numId="3" w16cid:durableId="207035665">
    <w:abstractNumId w:val="2"/>
  </w:num>
  <w:num w:numId="4" w16cid:durableId="1703168227">
    <w:abstractNumId w:val="4"/>
  </w:num>
  <w:num w:numId="5" w16cid:durableId="1008168867">
    <w:abstractNumId w:val="0"/>
  </w:num>
  <w:num w:numId="6" w16cid:durableId="1786272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785"/>
    <w:rsid w:val="00125FD8"/>
    <w:rsid w:val="00147235"/>
    <w:rsid w:val="00193458"/>
    <w:rsid w:val="001D4568"/>
    <w:rsid w:val="00216423"/>
    <w:rsid w:val="00293C37"/>
    <w:rsid w:val="00357601"/>
    <w:rsid w:val="0038576A"/>
    <w:rsid w:val="005F538E"/>
    <w:rsid w:val="0066424C"/>
    <w:rsid w:val="006B1BF2"/>
    <w:rsid w:val="00825C97"/>
    <w:rsid w:val="008C6834"/>
    <w:rsid w:val="00BC19F8"/>
    <w:rsid w:val="00D22102"/>
    <w:rsid w:val="00E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314C"/>
  <w15:docId w15:val="{94DE1F04-6D5F-3043-9598-7DD70FDC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ahoma"/>
        <w:kern w:val="3"/>
        <w:sz w:val="24"/>
        <w:szCs w:val="24"/>
        <w:lang w:val="en-GB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cs="Times New Roma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rFonts w:ascii="Cambria" w:eastAsia="Times New Roman" w:hAnsi="Cambria" w:cs="Mangal"/>
      <w:b/>
      <w:bCs/>
      <w:color w:val="4F81BD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  <w:rPr>
      <w:rFonts w:ascii="Calibri" w:eastAsia="Times New Roman" w:hAnsi="Calibri" w:cs="Calibri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CommentText">
    <w:name w:val="annotation text"/>
    <w:basedOn w:val="Standard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5223"/>
        <w:tab w:val="right" w:pos="10446"/>
      </w:tabs>
    </w:pPr>
  </w:style>
  <w:style w:type="character" w:customStyle="1" w:styleId="WW8Num1z0">
    <w:name w:val="WW8Num1z0"/>
    <w:rPr>
      <w:rFonts w:cs="Times New Roman"/>
    </w:rPr>
  </w:style>
  <w:style w:type="character" w:customStyle="1" w:styleId="WW8Num2z2">
    <w:name w:val="WW8Num2z2"/>
    <w:rPr>
      <w:rFonts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Arial" w:eastAsia="Times New Roman" w:hAnsi="Arial" w:cs="Aria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Arial" w:eastAsia="Times New Roman" w:hAnsi="Arial" w:cs="Aria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styleId="CommentReference">
    <w:name w:val="annotation reference"/>
    <w:basedOn w:val="DefaultParagraphFont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"/>
    <w:rPr>
      <w:rFonts w:cs="Times New Roman"/>
      <w:sz w:val="20"/>
      <w:szCs w:val="20"/>
    </w:rPr>
  </w:style>
  <w:style w:type="character" w:customStyle="1" w:styleId="CommentSubjectChar">
    <w:name w:val="Comment Subject Char"/>
    <w:basedOn w:val="CommentTextChar"/>
    <w:rPr>
      <w:rFonts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rPr>
      <w:rFonts w:ascii="Cambria" w:eastAsia="Times New Roman" w:hAnsi="Cambria" w:cs="Mangal"/>
      <w:b/>
      <w:bCs/>
      <w:color w:val="4F81BD"/>
      <w:szCs w:val="21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paragraph" w:styleId="Footer">
    <w:name w:val="footer"/>
    <w:basedOn w:val="Normal"/>
    <w:link w:val="FooterChar"/>
    <w:uiPriority w:val="99"/>
    <w:unhideWhenUsed/>
    <w:rsid w:val="00125FD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25FD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richardt</dc:creator>
  <cp:lastModifiedBy>Maheshwari, Garv</cp:lastModifiedBy>
  <cp:revision>8</cp:revision>
  <cp:lastPrinted>2011-02-05T15:15:00Z</cp:lastPrinted>
  <dcterms:created xsi:type="dcterms:W3CDTF">2023-02-02T19:55:00Z</dcterms:created>
  <dcterms:modified xsi:type="dcterms:W3CDTF">2023-03-10T20:04:00Z</dcterms:modified>
</cp:coreProperties>
</file>